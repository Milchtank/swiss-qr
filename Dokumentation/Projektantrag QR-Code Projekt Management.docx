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3F353" w14:textId="77777777" w:rsidR="00431163" w:rsidRDefault="00C727E4" w:rsidP="00A37332">
      <w:pPr>
        <w:pStyle w:val="Titel"/>
        <w:spacing w:before="1200" w:after="480"/>
      </w:pPr>
      <w:r>
        <w:t>Praktische Vertiefungsarbeit</w:t>
      </w:r>
      <w:r w:rsidR="001607BD">
        <w:t>, Juventus Technikerschule HF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085"/>
        <w:gridCol w:w="1559"/>
        <w:gridCol w:w="2694"/>
        <w:gridCol w:w="2694"/>
        <w:gridCol w:w="30"/>
      </w:tblGrid>
      <w:tr w:rsidR="006273E9" w:rsidRPr="004303D9" w14:paraId="6943F356" w14:textId="77777777" w:rsidTr="00C670FA">
        <w:tc>
          <w:tcPr>
            <w:tcW w:w="3085" w:type="dxa"/>
            <w:shd w:val="clear" w:color="auto" w:fill="auto"/>
          </w:tcPr>
          <w:p w14:paraId="6943F354" w14:textId="77777777" w:rsidR="006273E9" w:rsidRPr="004303D9" w:rsidRDefault="00162B3B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Fach</w:t>
            </w:r>
            <w:r w:rsidR="006273E9" w:rsidRPr="004303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55" w14:textId="597B61FA" w:rsidR="006273E9" w:rsidRPr="004303D9" w:rsidRDefault="00317984" w:rsidP="006273E9">
            <w:pPr>
              <w:rPr>
                <w:szCs w:val="18"/>
              </w:rPr>
            </w:pPr>
            <w:r>
              <w:rPr>
                <w:szCs w:val="18"/>
              </w:rPr>
              <w:t>Projekt Management</w:t>
            </w:r>
          </w:p>
        </w:tc>
      </w:tr>
      <w:tr w:rsidR="006273E9" w:rsidRPr="004303D9" w14:paraId="6943F359" w14:textId="77777777" w:rsidTr="00C670FA">
        <w:tc>
          <w:tcPr>
            <w:tcW w:w="3085" w:type="dxa"/>
            <w:shd w:val="clear" w:color="auto" w:fill="auto"/>
          </w:tcPr>
          <w:p w14:paraId="6943F357" w14:textId="77777777" w:rsidR="006273E9" w:rsidRPr="004303D9" w:rsidRDefault="006273E9" w:rsidP="00162B3B">
            <w:pPr>
              <w:spacing w:after="360"/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Semester</w:t>
            </w:r>
            <w:r w:rsidR="004C6B80">
              <w:rPr>
                <w:b/>
                <w:bCs/>
                <w:color w:val="333333"/>
                <w:sz w:val="20"/>
                <w:szCs w:val="20"/>
              </w:rPr>
              <w:t xml:space="preserve"> / </w:t>
            </w:r>
            <w:r w:rsidR="00162B3B">
              <w:rPr>
                <w:b/>
                <w:bCs/>
                <w:color w:val="333333"/>
                <w:sz w:val="20"/>
                <w:szCs w:val="20"/>
              </w:rPr>
              <w:t>Klasse</w:t>
            </w:r>
            <w:r w:rsidRPr="004303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58" w14:textId="79DD7031" w:rsidR="006273E9" w:rsidRPr="004303D9" w:rsidRDefault="00317984" w:rsidP="005E28F7">
            <w:pPr>
              <w:spacing w:after="360"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863F69">
              <w:rPr>
                <w:szCs w:val="18"/>
              </w:rPr>
              <w:t xml:space="preserve">. Semester / </w:t>
            </w:r>
            <w:r w:rsidR="0029190A">
              <w:rPr>
                <w:szCs w:val="18"/>
              </w:rPr>
              <w:t xml:space="preserve">Gruppe </w:t>
            </w:r>
            <w:r>
              <w:rPr>
                <w:szCs w:val="18"/>
              </w:rPr>
              <w:t>1</w:t>
            </w:r>
          </w:p>
        </w:tc>
      </w:tr>
      <w:tr w:rsidR="006273E9" w:rsidRPr="004303D9" w14:paraId="6943F35C" w14:textId="77777777" w:rsidTr="00C670FA">
        <w:tc>
          <w:tcPr>
            <w:tcW w:w="3085" w:type="dxa"/>
            <w:shd w:val="clear" w:color="auto" w:fill="auto"/>
          </w:tcPr>
          <w:p w14:paraId="6943F35A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Thema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5B" w14:textId="77777777" w:rsidR="006273E9" w:rsidRPr="004303D9" w:rsidRDefault="00365382" w:rsidP="006273E9">
            <w:pPr>
              <w:rPr>
                <w:b/>
                <w:bCs/>
                <w:sz w:val="20"/>
                <w:szCs w:val="20"/>
              </w:rPr>
            </w:pPr>
            <w:r w:rsidRPr="00BD1600">
              <w:rPr>
                <w:b/>
                <w:bCs/>
                <w:sz w:val="20"/>
                <w:szCs w:val="20"/>
                <w:highlight w:val="yellow"/>
              </w:rPr>
              <w:t>Das stille Örtchen Problem</w:t>
            </w:r>
          </w:p>
        </w:tc>
      </w:tr>
      <w:tr w:rsidR="006273E9" w:rsidRPr="004303D9" w14:paraId="6943F35F" w14:textId="77777777" w:rsidTr="00C670FA">
        <w:tc>
          <w:tcPr>
            <w:tcW w:w="3085" w:type="dxa"/>
            <w:shd w:val="clear" w:color="auto" w:fill="auto"/>
          </w:tcPr>
          <w:p w14:paraId="6943F35D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Ziel: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5E" w14:textId="77777777" w:rsidR="006273E9" w:rsidRPr="004303D9" w:rsidRDefault="004C6B80" w:rsidP="0029190A">
            <w:pPr>
              <w:rPr>
                <w:szCs w:val="18"/>
              </w:rPr>
            </w:pPr>
            <w:r>
              <w:rPr>
                <w:szCs w:val="18"/>
              </w:rPr>
              <w:t xml:space="preserve">Die </w:t>
            </w:r>
            <w:r w:rsidR="0029190A">
              <w:rPr>
                <w:szCs w:val="18"/>
              </w:rPr>
              <w:t>Zusammenarbeit zwischen Konstruktion und Produktion</w:t>
            </w:r>
            <w:r>
              <w:rPr>
                <w:szCs w:val="18"/>
              </w:rPr>
              <w:t xml:space="preserve"> ist nach der Vorgehensweise und den </w:t>
            </w:r>
            <w:r w:rsidR="00094671">
              <w:rPr>
                <w:szCs w:val="18"/>
              </w:rPr>
              <w:t xml:space="preserve">Gesichtspunkten von Systems Engineering zu </w:t>
            </w:r>
            <w:r w:rsidR="0029190A">
              <w:rPr>
                <w:szCs w:val="18"/>
              </w:rPr>
              <w:t>untersuchen und mit geeigneten Massanahmen zu verbessern</w:t>
            </w:r>
            <w:r w:rsidR="00094671">
              <w:rPr>
                <w:szCs w:val="18"/>
              </w:rPr>
              <w:t xml:space="preserve">. </w:t>
            </w:r>
          </w:p>
        </w:tc>
      </w:tr>
      <w:tr w:rsidR="006273E9" w:rsidRPr="004303D9" w14:paraId="6943F36B" w14:textId="77777777" w:rsidTr="00C670FA">
        <w:tc>
          <w:tcPr>
            <w:tcW w:w="3085" w:type="dxa"/>
            <w:shd w:val="clear" w:color="auto" w:fill="auto"/>
          </w:tcPr>
          <w:p w14:paraId="6943F360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Umfang: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61" w14:textId="77777777" w:rsidR="00094671" w:rsidRDefault="00094671" w:rsidP="00094671">
            <w:pPr>
              <w:spacing w:after="20"/>
              <w:rPr>
                <w:szCs w:val="18"/>
              </w:rPr>
            </w:pPr>
            <w:r>
              <w:rPr>
                <w:szCs w:val="18"/>
              </w:rPr>
              <w:t>Folgenden Punkte sind dabei zu untersuchen und zu dokumentieren</w:t>
            </w:r>
          </w:p>
          <w:p w14:paraId="6943F362" w14:textId="77777777" w:rsidR="00094671" w:rsidRDefault="00094671" w:rsidP="004303D9">
            <w:pPr>
              <w:numPr>
                <w:ilvl w:val="0"/>
                <w:numId w:val="15"/>
              </w:numPr>
              <w:spacing w:after="20"/>
              <w:rPr>
                <w:szCs w:val="18"/>
              </w:rPr>
            </w:pPr>
            <w:r>
              <w:rPr>
                <w:szCs w:val="18"/>
              </w:rPr>
              <w:t>Anstoss und Ideenfindung</w:t>
            </w:r>
          </w:p>
          <w:p w14:paraId="6943F363" w14:textId="77777777" w:rsidR="006273E9" w:rsidRPr="004303D9" w:rsidRDefault="00094671" w:rsidP="004303D9">
            <w:pPr>
              <w:numPr>
                <w:ilvl w:val="0"/>
                <w:numId w:val="15"/>
              </w:numPr>
              <w:spacing w:after="20"/>
              <w:rPr>
                <w:szCs w:val="18"/>
              </w:rPr>
            </w:pPr>
            <w:r>
              <w:rPr>
                <w:szCs w:val="18"/>
              </w:rPr>
              <w:t xml:space="preserve">Umfängliche </w:t>
            </w:r>
            <w:r w:rsidR="006273E9" w:rsidRPr="004303D9">
              <w:rPr>
                <w:szCs w:val="18"/>
              </w:rPr>
              <w:t>Analyse der Aufgabenstellung</w:t>
            </w:r>
          </w:p>
          <w:p w14:paraId="6943F364" w14:textId="77777777" w:rsidR="006273E9" w:rsidRPr="004303D9" w:rsidRDefault="006273E9" w:rsidP="004303D9">
            <w:pPr>
              <w:numPr>
                <w:ilvl w:val="0"/>
                <w:numId w:val="15"/>
              </w:numPr>
              <w:spacing w:before="20" w:after="20"/>
              <w:rPr>
                <w:szCs w:val="18"/>
              </w:rPr>
            </w:pPr>
            <w:r w:rsidRPr="004303D9">
              <w:rPr>
                <w:szCs w:val="18"/>
              </w:rPr>
              <w:t>Definition des Sollzustandes</w:t>
            </w:r>
            <w:r w:rsidR="00C026B2" w:rsidRPr="004303D9">
              <w:rPr>
                <w:szCs w:val="18"/>
              </w:rPr>
              <w:t xml:space="preserve"> (Zielsetzung)</w:t>
            </w:r>
          </w:p>
          <w:p w14:paraId="6943F365" w14:textId="77777777" w:rsidR="00094671" w:rsidRDefault="00094671" w:rsidP="004303D9">
            <w:pPr>
              <w:numPr>
                <w:ilvl w:val="0"/>
                <w:numId w:val="15"/>
              </w:numPr>
              <w:spacing w:before="20" w:after="20"/>
              <w:rPr>
                <w:szCs w:val="18"/>
              </w:rPr>
            </w:pPr>
            <w:r>
              <w:rPr>
                <w:szCs w:val="18"/>
              </w:rPr>
              <w:t>Konzipieren von Lösungsvarianten</w:t>
            </w:r>
          </w:p>
          <w:p w14:paraId="6943F366" w14:textId="77777777" w:rsidR="006273E9" w:rsidRPr="004303D9" w:rsidRDefault="006273E9" w:rsidP="004303D9">
            <w:pPr>
              <w:numPr>
                <w:ilvl w:val="0"/>
                <w:numId w:val="15"/>
              </w:numPr>
              <w:spacing w:before="20" w:after="20"/>
              <w:rPr>
                <w:szCs w:val="18"/>
              </w:rPr>
            </w:pPr>
            <w:r w:rsidRPr="004303D9">
              <w:rPr>
                <w:szCs w:val="18"/>
              </w:rPr>
              <w:t xml:space="preserve">Bewertung </w:t>
            </w:r>
            <w:r w:rsidR="00094671">
              <w:rPr>
                <w:szCs w:val="18"/>
              </w:rPr>
              <w:t>der</w:t>
            </w:r>
            <w:r w:rsidRPr="004303D9">
              <w:rPr>
                <w:szCs w:val="18"/>
              </w:rPr>
              <w:t xml:space="preserve"> Lösungsvarianten</w:t>
            </w:r>
            <w:r w:rsidR="00094671">
              <w:rPr>
                <w:szCs w:val="18"/>
              </w:rPr>
              <w:t xml:space="preserve"> mit geeigneten Methoden</w:t>
            </w:r>
          </w:p>
          <w:p w14:paraId="6943F367" w14:textId="77777777" w:rsidR="006273E9" w:rsidRDefault="00C026B2" w:rsidP="004303D9">
            <w:pPr>
              <w:numPr>
                <w:ilvl w:val="0"/>
                <w:numId w:val="15"/>
              </w:numPr>
              <w:spacing w:before="20" w:after="20"/>
              <w:rPr>
                <w:szCs w:val="18"/>
              </w:rPr>
            </w:pPr>
            <w:r w:rsidRPr="004303D9">
              <w:rPr>
                <w:szCs w:val="18"/>
              </w:rPr>
              <w:t>Dokumentation</w:t>
            </w:r>
            <w:r w:rsidR="00094671">
              <w:rPr>
                <w:szCs w:val="18"/>
              </w:rPr>
              <w:t xml:space="preserve"> der Arbeitsschritte und Ergebnisse</w:t>
            </w:r>
          </w:p>
          <w:p w14:paraId="6943F368" w14:textId="4508BED7" w:rsidR="00577ACB" w:rsidRDefault="00577ACB" w:rsidP="004303D9">
            <w:pPr>
              <w:numPr>
                <w:ilvl w:val="0"/>
                <w:numId w:val="15"/>
              </w:numPr>
              <w:spacing w:before="20" w:after="20"/>
              <w:rPr>
                <w:szCs w:val="18"/>
              </w:rPr>
            </w:pPr>
            <w:r>
              <w:rPr>
                <w:szCs w:val="18"/>
              </w:rPr>
              <w:t>Präsentation der Arbeit am</w:t>
            </w:r>
            <w:r w:rsidR="00E9338F">
              <w:rPr>
                <w:szCs w:val="18"/>
              </w:rPr>
              <w:t>:</w:t>
            </w:r>
            <w:r>
              <w:rPr>
                <w:szCs w:val="18"/>
              </w:rPr>
              <w:t xml:space="preserve"> </w:t>
            </w:r>
            <w:r w:rsidR="00E9338F">
              <w:rPr>
                <w:szCs w:val="18"/>
              </w:rPr>
              <w:br/>
            </w:r>
            <w:r w:rsidR="00E9338F">
              <w:rPr>
                <w:b/>
                <w:szCs w:val="18"/>
              </w:rPr>
              <w:t xml:space="preserve">Samstag, </w:t>
            </w:r>
            <w:r w:rsidR="00283F0E">
              <w:rPr>
                <w:b/>
                <w:szCs w:val="18"/>
              </w:rPr>
              <w:t>2</w:t>
            </w:r>
            <w:r w:rsidRPr="00E9338F">
              <w:rPr>
                <w:b/>
                <w:szCs w:val="18"/>
              </w:rPr>
              <w:t>.</w:t>
            </w:r>
            <w:r w:rsidR="00283F0E">
              <w:rPr>
                <w:b/>
                <w:szCs w:val="18"/>
              </w:rPr>
              <w:t xml:space="preserve"> </w:t>
            </w:r>
            <w:r w:rsidR="00F95690">
              <w:rPr>
                <w:b/>
                <w:szCs w:val="18"/>
              </w:rPr>
              <w:t>November</w:t>
            </w:r>
            <w:r w:rsidR="00BD1600">
              <w:rPr>
                <w:b/>
                <w:szCs w:val="18"/>
              </w:rPr>
              <w:t xml:space="preserve"> 2020</w:t>
            </w:r>
            <w:r>
              <w:rPr>
                <w:szCs w:val="18"/>
              </w:rPr>
              <w:t xml:space="preserve"> </w:t>
            </w:r>
            <w:r w:rsidR="00E9338F">
              <w:rPr>
                <w:szCs w:val="18"/>
              </w:rPr>
              <w:br/>
            </w:r>
            <w:r>
              <w:rPr>
                <w:szCs w:val="18"/>
              </w:rPr>
              <w:t>gemäss definiertem Zeitplan (Dauer der Präsentation: Maximal 20 Minuten)</w:t>
            </w:r>
          </w:p>
          <w:p w14:paraId="6943F369" w14:textId="77777777" w:rsidR="00094671" w:rsidRPr="004303D9" w:rsidRDefault="00094671" w:rsidP="00094671">
            <w:pPr>
              <w:spacing w:before="20" w:after="20"/>
              <w:rPr>
                <w:szCs w:val="18"/>
              </w:rPr>
            </w:pPr>
            <w:r>
              <w:rPr>
                <w:szCs w:val="18"/>
              </w:rPr>
              <w:t>Dabei sind mindestens die Vorstudie und die Hauptstudie nach Vorgehensmodell von Systems Engineering zu zeigen</w:t>
            </w:r>
          </w:p>
          <w:p w14:paraId="6943F36A" w14:textId="77777777" w:rsidR="006273E9" w:rsidRPr="004303D9" w:rsidRDefault="006273E9" w:rsidP="00094671">
            <w:pPr>
              <w:spacing w:before="20"/>
              <w:rPr>
                <w:szCs w:val="18"/>
              </w:rPr>
            </w:pPr>
            <w:r w:rsidRPr="004303D9">
              <w:rPr>
                <w:szCs w:val="18"/>
              </w:rPr>
              <w:t>Der Umfang der Arbeit ist laufend mit dem Betreuer abzustimmen</w:t>
            </w:r>
          </w:p>
        </w:tc>
      </w:tr>
      <w:tr w:rsidR="006273E9" w:rsidRPr="0075211D" w14:paraId="6943F36E" w14:textId="77777777" w:rsidTr="00C670FA">
        <w:tc>
          <w:tcPr>
            <w:tcW w:w="3085" w:type="dxa"/>
            <w:shd w:val="clear" w:color="auto" w:fill="auto"/>
          </w:tcPr>
          <w:p w14:paraId="6943F36C" w14:textId="77777777" w:rsidR="006273E9" w:rsidRPr="004303D9" w:rsidRDefault="00F4307F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Studierende / Studierender</w:t>
            </w:r>
            <w:r w:rsidR="006273E9" w:rsidRPr="004303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6D" w14:textId="163F04D2" w:rsidR="006273E9" w:rsidRPr="00B83854" w:rsidRDefault="00B83854" w:rsidP="00D3050F">
            <w:pPr>
              <w:rPr>
                <w:szCs w:val="18"/>
              </w:rPr>
            </w:pPr>
            <w:r>
              <w:rPr>
                <w:highlight w:val="yellow"/>
              </w:rPr>
              <w:t xml:space="preserve">Fabian Moosmann, Fabrizio </w:t>
            </w:r>
            <w:r w:rsidR="00F95690">
              <w:rPr>
                <w:highlight w:val="yellow"/>
              </w:rPr>
              <w:t>Piacente</w:t>
            </w:r>
            <w:r>
              <w:rPr>
                <w:highlight w:val="yellow"/>
              </w:rPr>
              <w:t>, Nicola Hässig, Jan Nuss</w:t>
            </w:r>
            <w:r w:rsidR="00F95690">
              <w:rPr>
                <w:highlight w:val="yellow"/>
              </w:rPr>
              <w:t xml:space="preserve">berger </w:t>
            </w:r>
          </w:p>
        </w:tc>
      </w:tr>
      <w:tr w:rsidR="006273E9" w:rsidRPr="004303D9" w14:paraId="6943F371" w14:textId="77777777" w:rsidTr="00C670FA">
        <w:tc>
          <w:tcPr>
            <w:tcW w:w="3085" w:type="dxa"/>
            <w:shd w:val="clear" w:color="auto" w:fill="auto"/>
          </w:tcPr>
          <w:p w14:paraId="6943F36F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Betreuer: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70" w14:textId="5E6ED6A2" w:rsidR="006273E9" w:rsidRPr="004303D9" w:rsidRDefault="009F11AA" w:rsidP="006273E9">
            <w:pPr>
              <w:rPr>
                <w:szCs w:val="18"/>
              </w:rPr>
            </w:pPr>
            <w:r>
              <w:rPr>
                <w:szCs w:val="18"/>
              </w:rPr>
              <w:t xml:space="preserve">Sven </w:t>
            </w:r>
            <w:r w:rsidR="008051D0">
              <w:rPr>
                <w:szCs w:val="18"/>
              </w:rPr>
              <w:t>Schaub</w:t>
            </w:r>
          </w:p>
        </w:tc>
      </w:tr>
      <w:tr w:rsidR="006273E9" w:rsidRPr="004303D9" w14:paraId="6943F374" w14:textId="77777777" w:rsidTr="00C670FA">
        <w:tc>
          <w:tcPr>
            <w:tcW w:w="3085" w:type="dxa"/>
            <w:shd w:val="clear" w:color="auto" w:fill="auto"/>
          </w:tcPr>
          <w:p w14:paraId="6943F372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Auftraggeber: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73" w14:textId="77777777" w:rsidR="006273E9" w:rsidRPr="004303D9" w:rsidRDefault="00DE5BE6" w:rsidP="00DE5BE6">
            <w:pPr>
              <w:rPr>
                <w:szCs w:val="18"/>
              </w:rPr>
            </w:pPr>
            <w:r>
              <w:rPr>
                <w:szCs w:val="18"/>
              </w:rPr>
              <w:t xml:space="preserve">Juventus </w:t>
            </w:r>
            <w:r w:rsidR="00F4307F" w:rsidRPr="004303D9">
              <w:rPr>
                <w:szCs w:val="18"/>
              </w:rPr>
              <w:t xml:space="preserve">Technikerschule HF </w:t>
            </w:r>
          </w:p>
        </w:tc>
      </w:tr>
      <w:tr w:rsidR="006273E9" w:rsidRPr="004303D9" w14:paraId="6943F377" w14:textId="77777777" w:rsidTr="00C670FA">
        <w:tc>
          <w:tcPr>
            <w:tcW w:w="3085" w:type="dxa"/>
            <w:shd w:val="clear" w:color="auto" w:fill="auto"/>
          </w:tcPr>
          <w:p w14:paraId="6943F375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Ausgabe der Arbeit: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76" w14:textId="24AA9D27" w:rsidR="006273E9" w:rsidRPr="004303D9" w:rsidRDefault="00BD1600" w:rsidP="00BD1600">
            <w:pPr>
              <w:rPr>
                <w:szCs w:val="18"/>
              </w:rPr>
            </w:pPr>
            <w:r>
              <w:rPr>
                <w:szCs w:val="18"/>
              </w:rPr>
              <w:t>9</w:t>
            </w:r>
            <w:r w:rsidR="0029190A">
              <w:rPr>
                <w:szCs w:val="18"/>
              </w:rPr>
              <w:t xml:space="preserve">. </w:t>
            </w:r>
            <w:r>
              <w:rPr>
                <w:szCs w:val="18"/>
              </w:rPr>
              <w:t>November</w:t>
            </w:r>
            <w:r w:rsidR="0029190A">
              <w:rPr>
                <w:szCs w:val="18"/>
              </w:rPr>
              <w:t xml:space="preserve"> 20</w:t>
            </w:r>
            <w:r w:rsidR="008051D0">
              <w:rPr>
                <w:szCs w:val="18"/>
              </w:rPr>
              <w:t>20</w:t>
            </w:r>
          </w:p>
        </w:tc>
      </w:tr>
      <w:tr w:rsidR="006273E9" w:rsidRPr="004303D9" w14:paraId="6943F37A" w14:textId="77777777" w:rsidTr="00C670FA">
        <w:tc>
          <w:tcPr>
            <w:tcW w:w="3085" w:type="dxa"/>
            <w:shd w:val="clear" w:color="auto" w:fill="auto"/>
          </w:tcPr>
          <w:p w14:paraId="6943F378" w14:textId="77777777" w:rsidR="006273E9" w:rsidRPr="004303D9" w:rsidRDefault="006273E9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Abgabe der Arbeit: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79" w14:textId="119FF0BD" w:rsidR="006273E9" w:rsidRPr="004303D9" w:rsidRDefault="004C6B80" w:rsidP="00BD160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Samstag, </w:t>
            </w:r>
            <w:r w:rsidR="00BD1600">
              <w:rPr>
                <w:b/>
                <w:bCs/>
                <w:sz w:val="20"/>
                <w:szCs w:val="20"/>
              </w:rPr>
              <w:t>25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 w:rsidR="00BD1600">
              <w:rPr>
                <w:b/>
                <w:bCs/>
                <w:sz w:val="20"/>
                <w:szCs w:val="20"/>
              </w:rPr>
              <w:t>Januar</w:t>
            </w:r>
            <w:r w:rsidR="00DE5BE6">
              <w:rPr>
                <w:b/>
                <w:bCs/>
                <w:sz w:val="20"/>
                <w:szCs w:val="20"/>
              </w:rPr>
              <w:t xml:space="preserve"> 20</w:t>
            </w:r>
            <w:r w:rsidR="00F95690">
              <w:rPr>
                <w:b/>
                <w:bCs/>
                <w:sz w:val="20"/>
                <w:szCs w:val="20"/>
              </w:rPr>
              <w:t>20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BD1600">
              <w:rPr>
                <w:b/>
                <w:bCs/>
                <w:sz w:val="20"/>
                <w:szCs w:val="20"/>
              </w:rPr>
              <w:t>23</w:t>
            </w:r>
            <w:r w:rsidR="00243C62">
              <w:rPr>
                <w:b/>
                <w:bCs/>
                <w:sz w:val="20"/>
                <w:szCs w:val="20"/>
              </w:rPr>
              <w:t>:</w:t>
            </w:r>
            <w:r w:rsidR="00BD1600">
              <w:rPr>
                <w:b/>
                <w:bCs/>
                <w:sz w:val="20"/>
                <w:szCs w:val="20"/>
              </w:rPr>
              <w:t>59</w:t>
            </w:r>
            <w:r w:rsidR="006273E9" w:rsidRPr="004303D9">
              <w:rPr>
                <w:b/>
                <w:bCs/>
                <w:sz w:val="20"/>
                <w:szCs w:val="20"/>
              </w:rPr>
              <w:t xml:space="preserve"> Uhr </w:t>
            </w:r>
            <w:r w:rsidR="006273E9" w:rsidRPr="004303D9">
              <w:rPr>
                <w:sz w:val="20"/>
                <w:szCs w:val="20"/>
              </w:rPr>
              <w:br/>
            </w:r>
            <w:r w:rsidR="00DE5BE6">
              <w:rPr>
                <w:sz w:val="16"/>
                <w:szCs w:val="16"/>
              </w:rPr>
              <w:t>elektronisch auf Open OLAT</w:t>
            </w:r>
          </w:p>
        </w:tc>
      </w:tr>
      <w:tr w:rsidR="005B371C" w:rsidRPr="004303D9" w14:paraId="6943F37D" w14:textId="77777777" w:rsidTr="00C670FA">
        <w:tc>
          <w:tcPr>
            <w:tcW w:w="3085" w:type="dxa"/>
            <w:shd w:val="clear" w:color="auto" w:fill="auto"/>
          </w:tcPr>
          <w:p w14:paraId="6943F37B" w14:textId="77777777" w:rsidR="005B371C" w:rsidRPr="004303D9" w:rsidRDefault="005B371C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Allgemein: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7C" w14:textId="77777777" w:rsidR="005B371C" w:rsidRPr="004303D9" w:rsidRDefault="00F4307F" w:rsidP="007F4CFD">
            <w:pPr>
              <w:rPr>
                <w:szCs w:val="18"/>
              </w:rPr>
            </w:pPr>
            <w:r w:rsidRPr="004303D9">
              <w:rPr>
                <w:szCs w:val="18"/>
              </w:rPr>
              <w:t xml:space="preserve">Themen werden </w:t>
            </w:r>
            <w:r w:rsidR="007F4CFD">
              <w:rPr>
                <w:szCs w:val="18"/>
              </w:rPr>
              <w:t>von den Studierenden vorgeschlagen.</w:t>
            </w:r>
          </w:p>
        </w:tc>
      </w:tr>
      <w:tr w:rsidR="005B371C" w:rsidRPr="004303D9" w14:paraId="6943F381" w14:textId="77777777" w:rsidTr="00C670FA">
        <w:tc>
          <w:tcPr>
            <w:tcW w:w="3085" w:type="dxa"/>
            <w:shd w:val="clear" w:color="auto" w:fill="auto"/>
          </w:tcPr>
          <w:p w14:paraId="6943F37E" w14:textId="77777777" w:rsidR="005B371C" w:rsidRPr="004303D9" w:rsidRDefault="005B371C" w:rsidP="006273E9">
            <w:pPr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Mitbegleitende Dokumente: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7F" w14:textId="77777777" w:rsidR="005B371C" w:rsidRPr="004303D9" w:rsidRDefault="0029190A" w:rsidP="004303D9">
            <w:pPr>
              <w:numPr>
                <w:ilvl w:val="0"/>
                <w:numId w:val="15"/>
              </w:numPr>
              <w:spacing w:after="20"/>
              <w:rPr>
                <w:szCs w:val="18"/>
              </w:rPr>
            </w:pPr>
            <w:r>
              <w:rPr>
                <w:szCs w:val="18"/>
              </w:rPr>
              <w:t>Bewertungsvorlage für praktische Vertiefungsarbeiten V3.00 vom Januar 2019</w:t>
            </w:r>
          </w:p>
          <w:p w14:paraId="6943F380" w14:textId="77777777" w:rsidR="00BD4005" w:rsidRPr="004303D9" w:rsidRDefault="00BD4005" w:rsidP="004C6B80">
            <w:pPr>
              <w:spacing w:after="20"/>
              <w:ind w:left="284"/>
              <w:rPr>
                <w:szCs w:val="18"/>
              </w:rPr>
            </w:pPr>
          </w:p>
        </w:tc>
      </w:tr>
      <w:tr w:rsidR="005B371C" w:rsidRPr="004303D9" w14:paraId="6943F384" w14:textId="77777777" w:rsidTr="00C670FA">
        <w:tc>
          <w:tcPr>
            <w:tcW w:w="3085" w:type="dxa"/>
            <w:shd w:val="clear" w:color="auto" w:fill="auto"/>
          </w:tcPr>
          <w:p w14:paraId="6943F382" w14:textId="77777777" w:rsidR="005B371C" w:rsidRPr="004303D9" w:rsidRDefault="005B371C" w:rsidP="004303D9">
            <w:pPr>
              <w:spacing w:before="240"/>
              <w:rPr>
                <w:b/>
                <w:bCs/>
                <w:color w:val="333333"/>
                <w:sz w:val="20"/>
                <w:szCs w:val="20"/>
              </w:rPr>
            </w:pPr>
            <w:r w:rsidRPr="004303D9">
              <w:rPr>
                <w:b/>
                <w:bCs/>
                <w:color w:val="333333"/>
                <w:sz w:val="20"/>
                <w:szCs w:val="20"/>
              </w:rPr>
              <w:t>Unterschriften</w:t>
            </w:r>
          </w:p>
        </w:tc>
        <w:tc>
          <w:tcPr>
            <w:tcW w:w="6977" w:type="dxa"/>
            <w:gridSpan w:val="4"/>
            <w:shd w:val="clear" w:color="auto" w:fill="auto"/>
          </w:tcPr>
          <w:p w14:paraId="6943F383" w14:textId="77777777" w:rsidR="005B371C" w:rsidRPr="004303D9" w:rsidRDefault="005B371C" w:rsidP="004303D9">
            <w:pPr>
              <w:spacing w:before="240" w:after="20"/>
              <w:rPr>
                <w:szCs w:val="18"/>
              </w:rPr>
            </w:pPr>
          </w:p>
        </w:tc>
      </w:tr>
      <w:tr w:rsidR="004865DE" w:rsidRPr="004303D9" w14:paraId="6943F38C" w14:textId="77777777" w:rsidTr="000A1A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0" w:type="dxa"/>
          <w:trHeight w:val="1787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3F385" w14:textId="6D60D2CE" w:rsidR="001914BB" w:rsidRDefault="008051D0" w:rsidP="006273E9">
            <w:pPr>
              <w:rPr>
                <w:sz w:val="16"/>
                <w:szCs w:val="16"/>
              </w:rPr>
            </w:pPr>
            <w:r>
              <w:t xml:space="preserve">Fabian Moosmann, </w:t>
            </w:r>
            <w:r w:rsidR="00F75CAC">
              <w:t>Fabrizio</w:t>
            </w:r>
            <w:r>
              <w:t xml:space="preserve"> Piacente, Nicola Hässig, Jan Nussberger</w:t>
            </w:r>
            <w:r w:rsidR="001914BB">
              <w:rPr>
                <w:sz w:val="16"/>
                <w:szCs w:val="16"/>
              </w:rPr>
              <w:t xml:space="preserve"> </w:t>
            </w:r>
          </w:p>
          <w:p w14:paraId="6943F386" w14:textId="77777777" w:rsidR="004865DE" w:rsidRPr="004303D9" w:rsidRDefault="004865DE" w:rsidP="006273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Studierende</w:t>
            </w:r>
          </w:p>
          <w:p w14:paraId="6943F387" w14:textId="77777777" w:rsidR="004865DE" w:rsidRPr="004303D9" w:rsidRDefault="004865DE" w:rsidP="00C670FA">
            <w:pPr>
              <w:spacing w:before="840" w:after="0"/>
              <w:rPr>
                <w:sz w:val="20"/>
                <w:szCs w:val="20"/>
              </w:rPr>
            </w:pPr>
            <w:r w:rsidRPr="004303D9">
              <w:rPr>
                <w:sz w:val="20"/>
                <w:szCs w:val="20"/>
              </w:rPr>
              <w:t>____________________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43F388" w14:textId="77777777" w:rsidR="004865DE" w:rsidRPr="004303D9" w:rsidRDefault="004865DE" w:rsidP="00C670FA">
            <w:pPr>
              <w:spacing w:before="840"/>
              <w:rPr>
                <w:szCs w:val="1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3F389" w14:textId="0631BB9F" w:rsidR="004865DE" w:rsidRPr="004303D9" w:rsidRDefault="008051D0" w:rsidP="00DC5B79">
            <w:pPr>
              <w:rPr>
                <w:szCs w:val="18"/>
              </w:rPr>
            </w:pPr>
            <w:r>
              <w:rPr>
                <w:szCs w:val="18"/>
              </w:rPr>
              <w:t>Sven Schaub</w:t>
            </w:r>
          </w:p>
          <w:p w14:paraId="6943F38A" w14:textId="77777777" w:rsidR="004865DE" w:rsidRPr="004303D9" w:rsidRDefault="004865DE" w:rsidP="00DC5B79">
            <w:pPr>
              <w:rPr>
                <w:sz w:val="16"/>
                <w:szCs w:val="16"/>
              </w:rPr>
            </w:pPr>
            <w:r w:rsidRPr="004303D9">
              <w:rPr>
                <w:sz w:val="16"/>
                <w:szCs w:val="16"/>
              </w:rPr>
              <w:t xml:space="preserve">Dozent </w:t>
            </w:r>
          </w:p>
          <w:p w14:paraId="6943F38B" w14:textId="77777777" w:rsidR="004865DE" w:rsidRPr="004303D9" w:rsidRDefault="004865DE" w:rsidP="00DC5B79">
            <w:pPr>
              <w:rPr>
                <w:sz w:val="20"/>
                <w:szCs w:val="20"/>
              </w:rPr>
            </w:pPr>
          </w:p>
        </w:tc>
      </w:tr>
    </w:tbl>
    <w:p w14:paraId="6943F38D" w14:textId="77777777" w:rsidR="004303D9" w:rsidRPr="004303D9" w:rsidRDefault="004303D9" w:rsidP="004303D9">
      <w:pPr>
        <w:spacing w:before="0" w:after="0"/>
        <w:rPr>
          <w:vanish/>
        </w:rPr>
      </w:pPr>
    </w:p>
    <w:sectPr w:rsidR="004303D9" w:rsidRPr="004303D9" w:rsidSect="00324CFD">
      <w:headerReference w:type="default" r:id="rId7"/>
      <w:pgSz w:w="11907" w:h="16840" w:code="9"/>
      <w:pgMar w:top="1134" w:right="851" w:bottom="851" w:left="1134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F390" w14:textId="77777777" w:rsidR="003451C0" w:rsidRDefault="003451C0">
      <w:pPr>
        <w:spacing w:before="0" w:after="0"/>
      </w:pPr>
      <w:r>
        <w:separator/>
      </w:r>
    </w:p>
  </w:endnote>
  <w:endnote w:type="continuationSeparator" w:id="0">
    <w:p w14:paraId="6943F391" w14:textId="77777777" w:rsidR="003451C0" w:rsidRDefault="003451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3F38E" w14:textId="77777777" w:rsidR="003451C0" w:rsidRDefault="003451C0">
      <w:pPr>
        <w:spacing w:before="0" w:after="0"/>
      </w:pPr>
      <w:r>
        <w:separator/>
      </w:r>
    </w:p>
  </w:footnote>
  <w:footnote w:type="continuationSeparator" w:id="0">
    <w:p w14:paraId="6943F38F" w14:textId="77777777" w:rsidR="003451C0" w:rsidRDefault="003451C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3F392" w14:textId="77777777" w:rsidR="00324CFD" w:rsidRDefault="001607BD" w:rsidP="00324CFD">
    <w:pPr>
      <w:pStyle w:val="Kopfzeile"/>
      <w:tabs>
        <w:tab w:val="clear" w:pos="4536"/>
        <w:tab w:val="clear" w:pos="9072"/>
        <w:tab w:val="right" w:pos="9923"/>
      </w:tabs>
      <w:spacing w:after="0"/>
    </w:pPr>
    <w:r>
      <w:tab/>
    </w:r>
    <w:r>
      <w:rPr>
        <w:noProof/>
        <w:lang w:eastAsia="de-CH"/>
      </w:rPr>
      <w:drawing>
        <wp:inline distT="0" distB="0" distL="0" distR="0" wp14:anchorId="6943F394" wp14:editId="6943F395">
          <wp:extent cx="1664468" cy="347421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uventus_TechnikerschuleHF_RGB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272" cy="347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CFD">
      <w:tab/>
    </w:r>
  </w:p>
  <w:p w14:paraId="6943F393" w14:textId="77777777" w:rsidR="008A08E9" w:rsidRPr="00EC0B06" w:rsidRDefault="00324CFD" w:rsidP="00324CFD">
    <w:pPr>
      <w:pStyle w:val="Kopfzeile"/>
      <w:tabs>
        <w:tab w:val="clear" w:pos="4536"/>
        <w:tab w:val="clear" w:pos="9072"/>
        <w:tab w:val="right" w:pos="9923"/>
      </w:tabs>
      <w:spacing w:after="480"/>
    </w:pPr>
    <w:r>
      <w:tab/>
    </w:r>
    <w:r w:rsidR="00EC0B06">
      <w:t>www.technikerschule.ch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6E26"/>
    <w:multiLevelType w:val="hybridMultilevel"/>
    <w:tmpl w:val="095EA4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772A"/>
    <w:multiLevelType w:val="multilevel"/>
    <w:tmpl w:val="D89A390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E23C1"/>
    <w:multiLevelType w:val="hybridMultilevel"/>
    <w:tmpl w:val="F1B6808A"/>
    <w:lvl w:ilvl="0" w:tplc="4AD4FB6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B095D"/>
    <w:multiLevelType w:val="singleLevel"/>
    <w:tmpl w:val="B1CC8B6A"/>
    <w:lvl w:ilvl="0">
      <w:start w:val="1"/>
      <w:numFmt w:val="lowerLetter"/>
      <w:pStyle w:val="Formatvorlageberschrift2TahomaVor6pt"/>
      <w:lvlText w:val="%1)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13"/>
  </w:num>
  <w:num w:numId="7">
    <w:abstractNumId w:val="14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00"/>
    <w:rsid w:val="0002369C"/>
    <w:rsid w:val="000823E0"/>
    <w:rsid w:val="00094671"/>
    <w:rsid w:val="00094E1D"/>
    <w:rsid w:val="000B3580"/>
    <w:rsid w:val="000C2D76"/>
    <w:rsid w:val="000E739E"/>
    <w:rsid w:val="000F526C"/>
    <w:rsid w:val="00123387"/>
    <w:rsid w:val="0013023A"/>
    <w:rsid w:val="00156D95"/>
    <w:rsid w:val="001607BD"/>
    <w:rsid w:val="00162B3B"/>
    <w:rsid w:val="001677D5"/>
    <w:rsid w:val="001914BB"/>
    <w:rsid w:val="00192D47"/>
    <w:rsid w:val="001C0139"/>
    <w:rsid w:val="00215C44"/>
    <w:rsid w:val="00221C46"/>
    <w:rsid w:val="00243C62"/>
    <w:rsid w:val="002463E3"/>
    <w:rsid w:val="00283F0E"/>
    <w:rsid w:val="0029190A"/>
    <w:rsid w:val="002B14A4"/>
    <w:rsid w:val="002C5087"/>
    <w:rsid w:val="002C6983"/>
    <w:rsid w:val="002D1FC6"/>
    <w:rsid w:val="003023F9"/>
    <w:rsid w:val="00307ADD"/>
    <w:rsid w:val="00311FFB"/>
    <w:rsid w:val="00317984"/>
    <w:rsid w:val="00324CFD"/>
    <w:rsid w:val="003307BB"/>
    <w:rsid w:val="003451C0"/>
    <w:rsid w:val="00365382"/>
    <w:rsid w:val="003726B8"/>
    <w:rsid w:val="00386F0B"/>
    <w:rsid w:val="00393DF6"/>
    <w:rsid w:val="003B7072"/>
    <w:rsid w:val="003B7A27"/>
    <w:rsid w:val="003C543C"/>
    <w:rsid w:val="003D067B"/>
    <w:rsid w:val="003F47D3"/>
    <w:rsid w:val="003F4AF0"/>
    <w:rsid w:val="0040096C"/>
    <w:rsid w:val="00424A59"/>
    <w:rsid w:val="00425466"/>
    <w:rsid w:val="004303D9"/>
    <w:rsid w:val="00431163"/>
    <w:rsid w:val="004865DE"/>
    <w:rsid w:val="004C3AAA"/>
    <w:rsid w:val="004C6A61"/>
    <w:rsid w:val="004C6B80"/>
    <w:rsid w:val="00501A9D"/>
    <w:rsid w:val="00526303"/>
    <w:rsid w:val="005308D5"/>
    <w:rsid w:val="005515BB"/>
    <w:rsid w:val="005528E1"/>
    <w:rsid w:val="00577ACB"/>
    <w:rsid w:val="005A3210"/>
    <w:rsid w:val="005B371C"/>
    <w:rsid w:val="005C2F2E"/>
    <w:rsid w:val="005E28F7"/>
    <w:rsid w:val="005E2CED"/>
    <w:rsid w:val="005F7C43"/>
    <w:rsid w:val="006273E9"/>
    <w:rsid w:val="00630BED"/>
    <w:rsid w:val="00651A63"/>
    <w:rsid w:val="00657747"/>
    <w:rsid w:val="00661B3E"/>
    <w:rsid w:val="006B696C"/>
    <w:rsid w:val="006D608F"/>
    <w:rsid w:val="006F1877"/>
    <w:rsid w:val="007068E9"/>
    <w:rsid w:val="0075211D"/>
    <w:rsid w:val="00771929"/>
    <w:rsid w:val="0077388D"/>
    <w:rsid w:val="00794959"/>
    <w:rsid w:val="007A1E3E"/>
    <w:rsid w:val="007D51A5"/>
    <w:rsid w:val="007E1573"/>
    <w:rsid w:val="007E2DDE"/>
    <w:rsid w:val="007E3E89"/>
    <w:rsid w:val="007E6069"/>
    <w:rsid w:val="007F4CFD"/>
    <w:rsid w:val="008051D0"/>
    <w:rsid w:val="00815705"/>
    <w:rsid w:val="00853CB6"/>
    <w:rsid w:val="00863F69"/>
    <w:rsid w:val="008A08E9"/>
    <w:rsid w:val="008C64AF"/>
    <w:rsid w:val="00921A1F"/>
    <w:rsid w:val="0095173F"/>
    <w:rsid w:val="009652E4"/>
    <w:rsid w:val="009C36FE"/>
    <w:rsid w:val="009F0B62"/>
    <w:rsid w:val="009F11AA"/>
    <w:rsid w:val="009F726A"/>
    <w:rsid w:val="00A37332"/>
    <w:rsid w:val="00A53127"/>
    <w:rsid w:val="00A8621B"/>
    <w:rsid w:val="00A92700"/>
    <w:rsid w:val="00AA0E48"/>
    <w:rsid w:val="00AA10F1"/>
    <w:rsid w:val="00AB1857"/>
    <w:rsid w:val="00AC74D5"/>
    <w:rsid w:val="00AD23C0"/>
    <w:rsid w:val="00B126BD"/>
    <w:rsid w:val="00B83854"/>
    <w:rsid w:val="00B84D61"/>
    <w:rsid w:val="00BD1600"/>
    <w:rsid w:val="00BD4005"/>
    <w:rsid w:val="00BF1FA2"/>
    <w:rsid w:val="00BF4B62"/>
    <w:rsid w:val="00C026B2"/>
    <w:rsid w:val="00C04256"/>
    <w:rsid w:val="00C670FA"/>
    <w:rsid w:val="00C727E4"/>
    <w:rsid w:val="00CB36A2"/>
    <w:rsid w:val="00CB5450"/>
    <w:rsid w:val="00CF3DDE"/>
    <w:rsid w:val="00D1118D"/>
    <w:rsid w:val="00D13A61"/>
    <w:rsid w:val="00D3050F"/>
    <w:rsid w:val="00D50602"/>
    <w:rsid w:val="00D76061"/>
    <w:rsid w:val="00D8611A"/>
    <w:rsid w:val="00DA5998"/>
    <w:rsid w:val="00DB0FAC"/>
    <w:rsid w:val="00DB7484"/>
    <w:rsid w:val="00DC5B79"/>
    <w:rsid w:val="00DE5BE6"/>
    <w:rsid w:val="00E9338F"/>
    <w:rsid w:val="00E96A5A"/>
    <w:rsid w:val="00EC0B06"/>
    <w:rsid w:val="00EF1301"/>
    <w:rsid w:val="00F4307F"/>
    <w:rsid w:val="00F63836"/>
    <w:rsid w:val="00F754AB"/>
    <w:rsid w:val="00F75CAC"/>
    <w:rsid w:val="00F822E4"/>
    <w:rsid w:val="00F859B7"/>
    <w:rsid w:val="00F865C2"/>
    <w:rsid w:val="00F95690"/>
    <w:rsid w:val="00FA67AA"/>
    <w:rsid w:val="00FC1B57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943F353"/>
  <w15:docId w15:val="{503DF31A-A9EF-432C-B1DF-5FD7E2B8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6A61"/>
    <w:pPr>
      <w:spacing w:before="40" w:after="80"/>
    </w:pPr>
    <w:rPr>
      <w:rFonts w:ascii="Tahoma" w:hAnsi="Tahoma"/>
      <w:sz w:val="18"/>
      <w:szCs w:val="24"/>
      <w:lang w:eastAsia="ko-KR"/>
    </w:rPr>
  </w:style>
  <w:style w:type="paragraph" w:styleId="berschrift1">
    <w:name w:val="heading 1"/>
    <w:basedOn w:val="Standard"/>
    <w:next w:val="Standard"/>
    <w:qFormat/>
    <w:rsid w:val="005515BB"/>
    <w:pPr>
      <w:keepNext/>
      <w:numPr>
        <w:numId w:val="2"/>
      </w:numPr>
      <w:tabs>
        <w:tab w:val="left" w:pos="4820"/>
      </w:tabs>
      <w:spacing w:before="180" w:after="60" w:line="240" w:lineRule="atLeast"/>
      <w:outlineLvl w:val="0"/>
    </w:pPr>
    <w:rPr>
      <w:b/>
      <w:color w:val="333333"/>
      <w:sz w:val="28"/>
    </w:rPr>
  </w:style>
  <w:style w:type="paragraph" w:styleId="berschrift2">
    <w:name w:val="heading 2"/>
    <w:basedOn w:val="Standard"/>
    <w:next w:val="Standard"/>
    <w:qFormat/>
    <w:rsid w:val="00FA67AA"/>
    <w:pPr>
      <w:keepNext/>
      <w:numPr>
        <w:ilvl w:val="1"/>
        <w:numId w:val="2"/>
      </w:numPr>
      <w:spacing w:before="240"/>
      <w:outlineLvl w:val="1"/>
    </w:pPr>
    <w:rPr>
      <w:b/>
      <w:color w:val="333333"/>
      <w:sz w:val="24"/>
    </w:rPr>
  </w:style>
  <w:style w:type="paragraph" w:styleId="berschrift3">
    <w:name w:val="heading 3"/>
    <w:basedOn w:val="Standard"/>
    <w:next w:val="Standard"/>
    <w:qFormat/>
    <w:rsid w:val="00A8621B"/>
    <w:pPr>
      <w:keepNext/>
      <w:numPr>
        <w:ilvl w:val="2"/>
        <w:numId w:val="2"/>
      </w:numPr>
      <w:tabs>
        <w:tab w:val="clear" w:pos="1440"/>
        <w:tab w:val="left" w:pos="851"/>
      </w:tabs>
      <w:ind w:left="851" w:hanging="851"/>
      <w:outlineLvl w:val="2"/>
    </w:pPr>
    <w:rPr>
      <w:b/>
      <w:bCs/>
      <w:color w:val="333333"/>
      <w:sz w:val="20"/>
    </w:rPr>
  </w:style>
  <w:style w:type="paragraph" w:styleId="berschrift4">
    <w:name w:val="heading 4"/>
    <w:basedOn w:val="Standard"/>
    <w:next w:val="Standard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Adress-City">
    <w:name w:val="Adress-City"/>
    <w:basedOn w:val="Standard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Kopfzeile">
    <w:name w:val="header"/>
    <w:basedOn w:val="Standard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Standard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8A08E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ellenraster">
    <w:name w:val="Table Grid"/>
    <w:basedOn w:val="NormaleTabelle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berschrift2TahomaVor6pt">
    <w:name w:val="Formatvorlage Überschrift 2 + Tahoma Vor:  6 pt"/>
    <w:basedOn w:val="berschrift2"/>
    <w:rsid w:val="00F4307F"/>
    <w:pPr>
      <w:numPr>
        <w:ilvl w:val="0"/>
        <w:numId w:val="16"/>
      </w:numPr>
      <w:spacing w:before="120" w:after="60"/>
    </w:pPr>
    <w:rPr>
      <w:color w:val="808080"/>
      <w:sz w:val="22"/>
      <w:szCs w:val="20"/>
    </w:rPr>
  </w:style>
  <w:style w:type="paragraph" w:customStyle="1" w:styleId="FormatvorlageTahomaLinks05cm">
    <w:name w:val="Formatvorlage Tahoma Links:  0.5 cm"/>
    <w:basedOn w:val="Standard"/>
    <w:rsid w:val="00F4307F"/>
    <w:pPr>
      <w:spacing w:before="0" w:after="120"/>
      <w:ind w:left="567"/>
    </w:pPr>
    <w:rPr>
      <w:sz w:val="20"/>
      <w:szCs w:val="20"/>
    </w:rPr>
  </w:style>
  <w:style w:type="character" w:customStyle="1" w:styleId="FormatvorlageTahoma">
    <w:name w:val="Formatvorlage Tahoma"/>
    <w:rsid w:val="00F4307F"/>
    <w:rPr>
      <w:rFonts w:ascii="Tahoma" w:hAnsi="Tahoma"/>
      <w:color w:val="auto"/>
      <w:sz w:val="20"/>
    </w:rPr>
  </w:style>
  <w:style w:type="paragraph" w:customStyle="1" w:styleId="Formatvorlageberschrift1Tahoma">
    <w:name w:val="Formatvorlage Überschrift 1 + Tahoma"/>
    <w:basedOn w:val="berschrift1"/>
    <w:rsid w:val="00F4307F"/>
    <w:pPr>
      <w:pageBreakBefore/>
      <w:numPr>
        <w:numId w:val="0"/>
      </w:numPr>
      <w:tabs>
        <w:tab w:val="clear" w:pos="4820"/>
      </w:tabs>
      <w:spacing w:before="240" w:line="240" w:lineRule="auto"/>
    </w:pPr>
    <w:rPr>
      <w:color w:val="808080"/>
      <w:kern w:val="28"/>
      <w:sz w:val="36"/>
      <w:szCs w:val="20"/>
    </w:rPr>
  </w:style>
  <w:style w:type="paragraph" w:styleId="Standardeinzug">
    <w:name w:val="Normal Indent"/>
    <w:basedOn w:val="Standard"/>
    <w:rsid w:val="00D50602"/>
    <w:pPr>
      <w:ind w:left="425"/>
      <w:jc w:val="both"/>
    </w:pPr>
    <w:rPr>
      <w:rFonts w:ascii="Times New Roman" w:hAnsi="Times New Roman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4256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4256"/>
    <w:rPr>
      <w:rFonts w:ascii="Tahoma" w:hAnsi="Tahoma" w:cs="Tahoma"/>
      <w:sz w:val="16"/>
      <w:szCs w:val="16"/>
      <w:lang w:eastAsia="ko-KR"/>
    </w:rPr>
  </w:style>
  <w:style w:type="character" w:styleId="Platzhaltertext">
    <w:name w:val="Placeholder Text"/>
    <w:basedOn w:val="Absatz-Standardschriftart"/>
    <w:uiPriority w:val="99"/>
    <w:semiHidden/>
    <w:rsid w:val="007A1E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1</Pages>
  <Words>199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Aufgabenstellung Diplomarbeiten</vt:lpstr>
    </vt:vector>
  </TitlesOfParts>
  <Company>Technikerschue HF Zürich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Aufgabenstellung Diplomarbeiten</dc:title>
  <dc:creator>Peter Jost</dc:creator>
  <cp:lastModifiedBy>Fabian Moosmann</cp:lastModifiedBy>
  <cp:revision>9</cp:revision>
  <cp:lastPrinted>2019-05-24T12:12:00Z</cp:lastPrinted>
  <dcterms:created xsi:type="dcterms:W3CDTF">2019-11-09T09:03:00Z</dcterms:created>
  <dcterms:modified xsi:type="dcterms:W3CDTF">2020-10-30T19:49:00Z</dcterms:modified>
</cp:coreProperties>
</file>